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6A440F" w:rsidRDefault="006A440F"/>
    <w:p w:rsidR="006A440F" w:rsidRDefault="006A440F"/>
    <w:p w:rsidR="0012652E" w:rsidRPr="00E4538D" w:rsidRDefault="002A12CE" w:rsidP="002A12CE">
      <w:pPr>
        <w:rPr>
          <w:b/>
        </w:rPr>
      </w:pPr>
      <w:r w:rsidRPr="00E4538D">
        <w:rPr>
          <w:b/>
        </w:rPr>
        <w:t xml:space="preserve">Rôle des développeurs : </w:t>
      </w:r>
    </w:p>
    <w:p w:rsidR="002A12CE" w:rsidRDefault="002A12CE" w:rsidP="002A12CE">
      <w:pPr>
        <w:pStyle w:val="Paragraphedeliste"/>
        <w:numPr>
          <w:ilvl w:val="0"/>
          <w:numId w:val="3"/>
        </w:numPr>
      </w:pPr>
      <w:r>
        <w:t>Faire les tâches qui lui sont confiés dans le sprint</w:t>
      </w:r>
    </w:p>
    <w:p w:rsidR="00E4538D" w:rsidRDefault="00E4538D" w:rsidP="002A12CE">
      <w:pPr>
        <w:pStyle w:val="Paragraphedeliste"/>
        <w:numPr>
          <w:ilvl w:val="0"/>
          <w:numId w:val="3"/>
        </w:numPr>
      </w:pPr>
      <w:r>
        <w:t>Se chronométrer</w:t>
      </w:r>
    </w:p>
    <w:p w:rsidR="0012652E" w:rsidRDefault="0012652E" w:rsidP="0012652E">
      <w:pPr>
        <w:pStyle w:val="Paragraphedeliste"/>
        <w:numPr>
          <w:ilvl w:val="0"/>
          <w:numId w:val="3"/>
        </w:numPr>
      </w:pPr>
      <w:r>
        <w:t xml:space="preserve">Parler avec votre responsable et la personne avec vous sur votre chaines correspondant au sprint sur </w:t>
      </w:r>
      <w:proofErr w:type="spellStart"/>
      <w:r>
        <w:t>Slack</w:t>
      </w:r>
      <w:proofErr w:type="spellEnd"/>
    </w:p>
    <w:p w:rsidR="002A12CE" w:rsidRDefault="002A12CE" w:rsidP="002A12CE">
      <w:pPr>
        <w:pStyle w:val="Paragraphedeliste"/>
        <w:numPr>
          <w:ilvl w:val="1"/>
          <w:numId w:val="3"/>
        </w:numPr>
      </w:pPr>
      <w:r>
        <w:t xml:space="preserve">Ne pas hésiter à parler des problèmes liés au développement </w:t>
      </w:r>
    </w:p>
    <w:p w:rsidR="00E4538D" w:rsidRDefault="00E4538D" w:rsidP="00E4538D">
      <w:pPr>
        <w:pStyle w:val="Paragraphedeliste"/>
        <w:numPr>
          <w:ilvl w:val="1"/>
          <w:numId w:val="3"/>
        </w:numPr>
      </w:pPr>
      <w:r>
        <w:t>Annoncer son temps passer sur chaque tâche</w:t>
      </w:r>
    </w:p>
    <w:p w:rsidR="00BF0ECA" w:rsidRDefault="0012652E" w:rsidP="0012652E">
      <w:pPr>
        <w:pStyle w:val="Paragraphedeliste"/>
        <w:numPr>
          <w:ilvl w:val="0"/>
          <w:numId w:val="3"/>
        </w:numPr>
      </w:pPr>
      <w:r>
        <w:t xml:space="preserve">Créer une branche sur le GitHub pour votre Sprint </w:t>
      </w:r>
      <w:r w:rsidR="00B22B45">
        <w:t>et gérer vos versions</w:t>
      </w:r>
    </w:p>
    <w:p w:rsidR="00E4538D" w:rsidRDefault="00E4538D" w:rsidP="00E4538D">
      <w:pPr>
        <w:pStyle w:val="Paragraphedeliste"/>
        <w:ind w:left="1080"/>
      </w:pPr>
    </w:p>
    <w:p w:rsidR="0012652E" w:rsidRDefault="0012652E" w:rsidP="002A12CE"/>
    <w:p w:rsidR="002A12CE" w:rsidRPr="00E4538D" w:rsidRDefault="002A12CE" w:rsidP="002A12CE">
      <w:pPr>
        <w:rPr>
          <w:b/>
        </w:rPr>
      </w:pPr>
      <w:r w:rsidRPr="00E4538D">
        <w:rPr>
          <w:b/>
        </w:rPr>
        <w:t xml:space="preserve">Rôles des responsables : 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>Avoir un dialogue journalier avec les développeurs sur l’avancement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 xml:space="preserve">Suivre l’avancement des tâches 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 xml:space="preserve">Remplir les tâches faites sur </w:t>
      </w:r>
      <w:proofErr w:type="spellStart"/>
      <w:r>
        <w:t>trello</w:t>
      </w:r>
      <w:proofErr w:type="spellEnd"/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>Comptabiliser pour chaque tâches le nombre d’heures qu’à mis</w:t>
      </w:r>
      <w:bookmarkStart w:id="0" w:name="_GoBack"/>
      <w:bookmarkEnd w:id="0"/>
      <w:r>
        <w:t xml:space="preserve"> le développeur </w:t>
      </w:r>
    </w:p>
    <w:p w:rsidR="006A440F" w:rsidRPr="0012652E" w:rsidRDefault="006A440F" w:rsidP="006A440F"/>
    <w:sectPr w:rsidR="006A440F" w:rsidRPr="0012652E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723" w:rsidRDefault="00527723" w:rsidP="00C10347">
      <w:r>
        <w:separator/>
      </w:r>
    </w:p>
  </w:endnote>
  <w:endnote w:type="continuationSeparator" w:id="0">
    <w:p w:rsidR="00527723" w:rsidRDefault="00527723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723" w:rsidRDefault="00527723" w:rsidP="00C10347">
      <w:r>
        <w:separator/>
      </w:r>
    </w:p>
  </w:footnote>
  <w:footnote w:type="continuationSeparator" w:id="0">
    <w:p w:rsidR="00527723" w:rsidRDefault="00527723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12652E" w:rsidP="00C10347">
    <w:pPr>
      <w:pStyle w:val="En-tte"/>
      <w:jc w:val="center"/>
      <w:rPr>
        <w:sz w:val="28"/>
      </w:rPr>
    </w:pPr>
    <w:r>
      <w:rPr>
        <w:sz w:val="28"/>
      </w:rPr>
      <w:t>F</w:t>
    </w:r>
    <w:r w:rsidR="00126BB9">
      <w:rPr>
        <w:sz w:val="28"/>
      </w:rPr>
      <w:t>iche</w:t>
    </w:r>
    <w:r>
      <w:rPr>
        <w:sz w:val="28"/>
      </w:rPr>
      <w:t xml:space="preserve"> d’instruction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17F"/>
    <w:multiLevelType w:val="hybridMultilevel"/>
    <w:tmpl w:val="1D20A9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F616F"/>
    <w:multiLevelType w:val="hybridMultilevel"/>
    <w:tmpl w:val="652A96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E"/>
    <w:rsid w:val="00002AAE"/>
    <w:rsid w:val="000637DB"/>
    <w:rsid w:val="0012652E"/>
    <w:rsid w:val="00126BB9"/>
    <w:rsid w:val="00284A5B"/>
    <w:rsid w:val="002A12CE"/>
    <w:rsid w:val="002F4C03"/>
    <w:rsid w:val="00310756"/>
    <w:rsid w:val="00340281"/>
    <w:rsid w:val="00390EC8"/>
    <w:rsid w:val="00463D1C"/>
    <w:rsid w:val="00480577"/>
    <w:rsid w:val="00497F24"/>
    <w:rsid w:val="00527723"/>
    <w:rsid w:val="006A440F"/>
    <w:rsid w:val="00722623"/>
    <w:rsid w:val="0084515E"/>
    <w:rsid w:val="008877AB"/>
    <w:rsid w:val="008E0D47"/>
    <w:rsid w:val="00AD151A"/>
    <w:rsid w:val="00AF6880"/>
    <w:rsid w:val="00B22B45"/>
    <w:rsid w:val="00BF0ECA"/>
    <w:rsid w:val="00C10347"/>
    <w:rsid w:val="00DF52C1"/>
    <w:rsid w:val="00E4538D"/>
    <w:rsid w:val="00EC029D"/>
    <w:rsid w:val="00FA052A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17E32"/>
  <w15:chartTrackingRefBased/>
  <w15:docId w15:val="{DCC2FBEE-DE90-EF44-B5B3-22C5FD18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Ta&#770;ches%20a&#768;%20re&#769;ali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Tâches à réaliser.dotx</Template>
  <TotalTime>11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6</cp:revision>
  <dcterms:created xsi:type="dcterms:W3CDTF">2018-10-26T19:28:00Z</dcterms:created>
  <dcterms:modified xsi:type="dcterms:W3CDTF">2018-10-28T19:32:00Z</dcterms:modified>
</cp:coreProperties>
</file>