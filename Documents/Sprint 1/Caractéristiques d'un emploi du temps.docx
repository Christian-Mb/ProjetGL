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281" w:rsidRDefault="00340281"/>
    <w:p w:rsidR="00736393" w:rsidRPr="00CF12AA" w:rsidRDefault="006F4B5B">
      <w:pPr>
        <w:rPr>
          <w:b/>
        </w:rPr>
      </w:pPr>
      <w:r w:rsidRPr="00CF12AA">
        <w:rPr>
          <w:b/>
        </w:rPr>
        <w:t xml:space="preserve">Secrétaire : </w:t>
      </w:r>
    </w:p>
    <w:p w:rsidR="00C44B12" w:rsidRDefault="008C7E82" w:rsidP="00C44B12">
      <w:pPr>
        <w:pStyle w:val="Paragraphedeliste"/>
        <w:numPr>
          <w:ilvl w:val="0"/>
          <w:numId w:val="5"/>
        </w:numPr>
      </w:pPr>
      <w:r>
        <w:t>Filière</w:t>
      </w:r>
    </w:p>
    <w:p w:rsidR="00C44B12" w:rsidRDefault="008C7E82" w:rsidP="00C44B12">
      <w:pPr>
        <w:pStyle w:val="Paragraphedeliste"/>
        <w:numPr>
          <w:ilvl w:val="1"/>
          <w:numId w:val="5"/>
        </w:numPr>
      </w:pPr>
      <w:r>
        <w:t>UE</w:t>
      </w:r>
      <w:r w:rsidR="00C44B12">
        <w:t xml:space="preserve"> </w:t>
      </w:r>
    </w:p>
    <w:p w:rsidR="00C44B12" w:rsidRDefault="00C44B12" w:rsidP="008C7E82">
      <w:pPr>
        <w:pStyle w:val="Paragraphedeliste"/>
        <w:numPr>
          <w:ilvl w:val="2"/>
          <w:numId w:val="5"/>
        </w:numPr>
      </w:pPr>
      <w:r>
        <w:t xml:space="preserve">Nom </w:t>
      </w:r>
    </w:p>
    <w:p w:rsidR="00C44B12" w:rsidRDefault="00C44B12" w:rsidP="008C7E82">
      <w:pPr>
        <w:pStyle w:val="Paragraphedeliste"/>
        <w:numPr>
          <w:ilvl w:val="2"/>
          <w:numId w:val="5"/>
        </w:numPr>
      </w:pPr>
      <w:r>
        <w:t>Enseigné par un ou plusieurs enseignants</w:t>
      </w:r>
    </w:p>
    <w:p w:rsidR="007D5AE9" w:rsidRDefault="007D5AE9" w:rsidP="008C7E82">
      <w:pPr>
        <w:pStyle w:val="Paragraphedeliste"/>
        <w:numPr>
          <w:ilvl w:val="3"/>
          <w:numId w:val="5"/>
        </w:numPr>
      </w:pPr>
      <w:r>
        <w:t>Enseigne en CM / TD / TP</w:t>
      </w:r>
    </w:p>
    <w:p w:rsidR="007D5AE9" w:rsidRDefault="007D5AE9" w:rsidP="008C7E82">
      <w:pPr>
        <w:pStyle w:val="Paragraphedeliste"/>
        <w:numPr>
          <w:ilvl w:val="3"/>
          <w:numId w:val="5"/>
        </w:numPr>
      </w:pPr>
      <w:r>
        <w:t>N</w:t>
      </w:r>
      <w:r w:rsidR="00A47256">
        <w:t>om</w:t>
      </w:r>
      <w:r>
        <w:t>br</w:t>
      </w:r>
      <w:r w:rsidR="00A47256">
        <w:t>e</w:t>
      </w:r>
      <w:r>
        <w:t xml:space="preserve"> d’heures</w:t>
      </w:r>
    </w:p>
    <w:p w:rsidR="00C44B12" w:rsidRDefault="00C44B12" w:rsidP="008C7E82">
      <w:pPr>
        <w:pStyle w:val="Paragraphedeliste"/>
        <w:numPr>
          <w:ilvl w:val="2"/>
          <w:numId w:val="5"/>
        </w:numPr>
      </w:pPr>
      <w:r>
        <w:t>Nombre d’heures par semestre</w:t>
      </w:r>
    </w:p>
    <w:p w:rsidR="00C44B12" w:rsidRDefault="00C44B12" w:rsidP="008C7E82">
      <w:pPr>
        <w:pStyle w:val="Paragraphedeliste"/>
        <w:numPr>
          <w:ilvl w:val="3"/>
          <w:numId w:val="5"/>
        </w:numPr>
      </w:pPr>
      <w:r>
        <w:t xml:space="preserve">Nombre d’heures de CM </w:t>
      </w:r>
    </w:p>
    <w:p w:rsidR="00C44B12" w:rsidRDefault="00C44B12" w:rsidP="008C7E82">
      <w:pPr>
        <w:pStyle w:val="Paragraphedeliste"/>
        <w:numPr>
          <w:ilvl w:val="3"/>
          <w:numId w:val="5"/>
        </w:numPr>
      </w:pPr>
      <w:r>
        <w:t xml:space="preserve">Nombre d’heures de TD </w:t>
      </w:r>
    </w:p>
    <w:p w:rsidR="006F4B5B" w:rsidRDefault="00C44B12" w:rsidP="008C7E82">
      <w:pPr>
        <w:pStyle w:val="Paragraphedeliste"/>
        <w:numPr>
          <w:ilvl w:val="3"/>
          <w:numId w:val="5"/>
        </w:numPr>
      </w:pPr>
      <w:r>
        <w:t>Nombre d’heures de TP</w:t>
      </w:r>
    </w:p>
    <w:p w:rsidR="00D22785" w:rsidRDefault="00D22785" w:rsidP="008C7E82">
      <w:pPr>
        <w:pStyle w:val="Paragraphedeliste"/>
        <w:numPr>
          <w:ilvl w:val="2"/>
          <w:numId w:val="5"/>
        </w:numPr>
      </w:pPr>
      <w:r>
        <w:t>Priorité de certains cours</w:t>
      </w:r>
    </w:p>
    <w:p w:rsidR="00F90971" w:rsidRDefault="00F90971" w:rsidP="00F90971">
      <w:pPr>
        <w:pStyle w:val="Paragraphedeliste"/>
        <w:numPr>
          <w:ilvl w:val="0"/>
          <w:numId w:val="5"/>
        </w:numPr>
      </w:pPr>
      <w:r>
        <w:t xml:space="preserve">Enseignant </w:t>
      </w:r>
    </w:p>
    <w:p w:rsidR="00F90971" w:rsidRDefault="00F90971" w:rsidP="00F90971">
      <w:pPr>
        <w:pStyle w:val="Paragraphedeliste"/>
        <w:numPr>
          <w:ilvl w:val="1"/>
          <w:numId w:val="5"/>
        </w:numPr>
      </w:pPr>
      <w:r>
        <w:t xml:space="preserve">Assigné à tel cours </w:t>
      </w:r>
    </w:p>
    <w:p w:rsidR="00F90971" w:rsidRDefault="00F90971" w:rsidP="00F90971">
      <w:pPr>
        <w:pStyle w:val="Paragraphedeliste"/>
        <w:numPr>
          <w:ilvl w:val="1"/>
          <w:numId w:val="5"/>
        </w:numPr>
      </w:pPr>
      <w:r>
        <w:t>Nombre d’heures par semaine</w:t>
      </w:r>
      <w:bookmarkStart w:id="0" w:name="_GoBack"/>
      <w:bookmarkEnd w:id="0"/>
    </w:p>
    <w:p w:rsidR="006F4B5B" w:rsidRPr="00CF12AA" w:rsidRDefault="006F4B5B" w:rsidP="006F4B5B">
      <w:pPr>
        <w:rPr>
          <w:b/>
        </w:rPr>
      </w:pPr>
      <w:r w:rsidRPr="00CF12AA">
        <w:rPr>
          <w:b/>
        </w:rPr>
        <w:t xml:space="preserve">Scolarité : </w:t>
      </w:r>
    </w:p>
    <w:p w:rsidR="006F4B5B" w:rsidRDefault="006F4B5B" w:rsidP="006F4B5B">
      <w:pPr>
        <w:pStyle w:val="Paragraphedeliste"/>
        <w:numPr>
          <w:ilvl w:val="0"/>
          <w:numId w:val="5"/>
        </w:numPr>
      </w:pPr>
      <w:r>
        <w:t>La liste des étudiants devant suivre chaque UE</w:t>
      </w:r>
    </w:p>
    <w:p w:rsidR="008C7E82" w:rsidRDefault="008C7E82" w:rsidP="006F4B5B">
      <w:pPr>
        <w:pStyle w:val="Paragraphedeliste"/>
        <w:numPr>
          <w:ilvl w:val="0"/>
          <w:numId w:val="5"/>
        </w:numPr>
      </w:pPr>
      <w:r>
        <w:t>Début et fin du semestre</w:t>
      </w:r>
    </w:p>
    <w:p w:rsidR="006F4B5B" w:rsidRDefault="006F4B5B" w:rsidP="006F4B5B">
      <w:pPr>
        <w:pStyle w:val="Paragraphedeliste"/>
        <w:numPr>
          <w:ilvl w:val="0"/>
          <w:numId w:val="5"/>
        </w:numPr>
      </w:pPr>
      <w:r>
        <w:t xml:space="preserve">Semaine d’examen ou non si contrôle continu </w:t>
      </w:r>
    </w:p>
    <w:p w:rsidR="006F4B5B" w:rsidRDefault="006F4B5B" w:rsidP="006F4B5B">
      <w:pPr>
        <w:pStyle w:val="Paragraphedeliste"/>
        <w:numPr>
          <w:ilvl w:val="0"/>
          <w:numId w:val="5"/>
        </w:numPr>
      </w:pPr>
      <w:r>
        <w:t xml:space="preserve">Journées banalisées </w:t>
      </w:r>
      <w:r>
        <w:t xml:space="preserve">(ex : jour d’examen </w:t>
      </w:r>
      <w:proofErr w:type="spellStart"/>
      <w:r>
        <w:t>Cercip</w:t>
      </w:r>
      <w:proofErr w:type="spellEnd"/>
      <w:r>
        <w:t xml:space="preserve">) </w:t>
      </w:r>
    </w:p>
    <w:p w:rsidR="006F4B5B" w:rsidRDefault="006F4B5B" w:rsidP="006F4B5B">
      <w:pPr>
        <w:pStyle w:val="Paragraphedeliste"/>
        <w:numPr>
          <w:ilvl w:val="0"/>
          <w:numId w:val="5"/>
        </w:numPr>
      </w:pPr>
      <w:r>
        <w:t>Vacances</w:t>
      </w:r>
    </w:p>
    <w:p w:rsidR="008C7E82" w:rsidRDefault="008C7E82" w:rsidP="006F4B5B">
      <w:pPr>
        <w:pStyle w:val="Paragraphedeliste"/>
        <w:numPr>
          <w:ilvl w:val="0"/>
          <w:numId w:val="5"/>
        </w:numPr>
      </w:pPr>
      <w:r>
        <w:t>Salle disponible</w:t>
      </w:r>
    </w:p>
    <w:p w:rsidR="006F4B5B" w:rsidRDefault="006F4B5B" w:rsidP="006F4B5B"/>
    <w:p w:rsidR="006F4B5B" w:rsidRPr="00CF12AA" w:rsidRDefault="006F4B5B" w:rsidP="006F4B5B">
      <w:pPr>
        <w:rPr>
          <w:b/>
        </w:rPr>
      </w:pPr>
      <w:r w:rsidRPr="00CF12AA">
        <w:rPr>
          <w:b/>
        </w:rPr>
        <w:t>Opta-</w:t>
      </w:r>
      <w:proofErr w:type="spellStart"/>
      <w:r w:rsidRPr="00CF12AA">
        <w:rPr>
          <w:b/>
        </w:rPr>
        <w:t>Planneur</w:t>
      </w:r>
      <w:proofErr w:type="spellEnd"/>
      <w:r w:rsidRPr="00CF12AA">
        <w:rPr>
          <w:b/>
        </w:rPr>
        <w:t xml:space="preserve"> : </w:t>
      </w:r>
    </w:p>
    <w:p w:rsidR="00C44B12" w:rsidRDefault="00C44B12" w:rsidP="00C44B12">
      <w:pPr>
        <w:pStyle w:val="Paragraphedeliste"/>
        <w:numPr>
          <w:ilvl w:val="0"/>
          <w:numId w:val="5"/>
        </w:numPr>
      </w:pPr>
      <w:r>
        <w:t xml:space="preserve">Nombre d’heures max par jour </w:t>
      </w:r>
    </w:p>
    <w:p w:rsidR="00C44B12" w:rsidRDefault="00C44B12" w:rsidP="00C44B12">
      <w:pPr>
        <w:pStyle w:val="Paragraphedeliste"/>
        <w:numPr>
          <w:ilvl w:val="0"/>
          <w:numId w:val="5"/>
        </w:numPr>
      </w:pPr>
      <w:r>
        <w:t>Nombre d’heures max par semaine</w:t>
      </w:r>
    </w:p>
    <w:p w:rsidR="00C44B12" w:rsidRDefault="00C44B12" w:rsidP="00C44B12">
      <w:pPr>
        <w:pStyle w:val="Paragraphedeliste"/>
        <w:numPr>
          <w:ilvl w:val="0"/>
          <w:numId w:val="5"/>
        </w:numPr>
      </w:pPr>
      <w:r>
        <w:t xml:space="preserve">Pause du repas </w:t>
      </w:r>
    </w:p>
    <w:p w:rsidR="00C44B12" w:rsidRDefault="00C44B12" w:rsidP="00C44B12">
      <w:pPr>
        <w:pStyle w:val="Paragraphedeliste"/>
        <w:numPr>
          <w:ilvl w:val="0"/>
          <w:numId w:val="5"/>
        </w:numPr>
      </w:pPr>
      <w:r>
        <w:t>Pas de cours le week-end</w:t>
      </w:r>
    </w:p>
    <w:p w:rsidR="00C44B12" w:rsidRDefault="00C44B12" w:rsidP="00C44B12">
      <w:pPr>
        <w:pStyle w:val="Paragraphedeliste"/>
        <w:numPr>
          <w:ilvl w:val="0"/>
          <w:numId w:val="5"/>
        </w:numPr>
      </w:pPr>
      <w:r>
        <w:t>Jours fériés</w:t>
      </w:r>
    </w:p>
    <w:sectPr w:rsidR="00C44B12" w:rsidSect="00002AAE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A79" w:rsidRDefault="00A75A79" w:rsidP="00C10347">
      <w:r>
        <w:separator/>
      </w:r>
    </w:p>
  </w:endnote>
  <w:endnote w:type="continuationSeparator" w:id="0">
    <w:p w:rsidR="00A75A79" w:rsidRDefault="00A75A79" w:rsidP="00C1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A79" w:rsidRDefault="00A75A79" w:rsidP="00C10347">
      <w:r>
        <w:separator/>
      </w:r>
    </w:p>
  </w:footnote>
  <w:footnote w:type="continuationSeparator" w:id="0">
    <w:p w:rsidR="00A75A79" w:rsidRDefault="00A75A79" w:rsidP="00C10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347" w:rsidRPr="00C10347" w:rsidRDefault="00C10347" w:rsidP="00C10347">
    <w:pPr>
      <w:pStyle w:val="En-tte"/>
      <w:jc w:val="center"/>
      <w:rPr>
        <w:sz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57FF865">
          <wp:simplePos x="0" y="0"/>
          <wp:positionH relativeFrom="column">
            <wp:posOffset>-534670</wp:posOffset>
          </wp:positionH>
          <wp:positionV relativeFrom="paragraph">
            <wp:posOffset>-46683</wp:posOffset>
          </wp:positionV>
          <wp:extent cx="2945617" cy="397688"/>
          <wp:effectExtent l="0" t="0" r="127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v tou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5617" cy="397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0347">
      <w:rPr>
        <w:sz w:val="28"/>
      </w:rPr>
      <w:t>Aide à la réalisation des emplois du temps</w:t>
    </w:r>
  </w:p>
  <w:p w:rsidR="00C10347" w:rsidRPr="00C10347" w:rsidRDefault="00C44B12" w:rsidP="00C10347">
    <w:pPr>
      <w:pStyle w:val="En-tte"/>
      <w:jc w:val="center"/>
      <w:rPr>
        <w:sz w:val="28"/>
      </w:rPr>
    </w:pPr>
    <w:r>
      <w:rPr>
        <w:sz w:val="28"/>
      </w:rPr>
      <w:t>Caractéristiques d’un emploi du temps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25AA"/>
    <w:multiLevelType w:val="hybridMultilevel"/>
    <w:tmpl w:val="5DAE6DBE"/>
    <w:lvl w:ilvl="0" w:tplc="C3B45FB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91C8C"/>
    <w:multiLevelType w:val="hybridMultilevel"/>
    <w:tmpl w:val="AA5C070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9801B9"/>
    <w:multiLevelType w:val="hybridMultilevel"/>
    <w:tmpl w:val="9BEE9D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A2EF0"/>
    <w:multiLevelType w:val="hybridMultilevel"/>
    <w:tmpl w:val="E7565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41066"/>
    <w:multiLevelType w:val="hybridMultilevel"/>
    <w:tmpl w:val="9A8A0806"/>
    <w:lvl w:ilvl="0" w:tplc="C3B45FB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12"/>
    <w:rsid w:val="00002AAE"/>
    <w:rsid w:val="000637DB"/>
    <w:rsid w:val="00284A5B"/>
    <w:rsid w:val="002E2201"/>
    <w:rsid w:val="002F4C03"/>
    <w:rsid w:val="00310756"/>
    <w:rsid w:val="00340281"/>
    <w:rsid w:val="00390EC8"/>
    <w:rsid w:val="00463D1C"/>
    <w:rsid w:val="00480577"/>
    <w:rsid w:val="00497F24"/>
    <w:rsid w:val="006F4B5B"/>
    <w:rsid w:val="00716A22"/>
    <w:rsid w:val="00722623"/>
    <w:rsid w:val="00736393"/>
    <w:rsid w:val="007D5AE9"/>
    <w:rsid w:val="0084515E"/>
    <w:rsid w:val="008877AB"/>
    <w:rsid w:val="008C7E82"/>
    <w:rsid w:val="00A47256"/>
    <w:rsid w:val="00A75A79"/>
    <w:rsid w:val="00AD151A"/>
    <w:rsid w:val="00AF6880"/>
    <w:rsid w:val="00BF0ECA"/>
    <w:rsid w:val="00C10347"/>
    <w:rsid w:val="00C44B12"/>
    <w:rsid w:val="00CF12AA"/>
    <w:rsid w:val="00D22785"/>
    <w:rsid w:val="00DF52C1"/>
    <w:rsid w:val="00EC029D"/>
    <w:rsid w:val="00F90971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63F8E4"/>
  <w15:chartTrackingRefBased/>
  <w15:docId w15:val="{D5B48C6A-DE35-6E42-9227-3BAE4552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034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10347"/>
  </w:style>
  <w:style w:type="paragraph" w:styleId="Pieddepage">
    <w:name w:val="footer"/>
    <w:basedOn w:val="Normal"/>
    <w:link w:val="PieddepageCar"/>
    <w:uiPriority w:val="99"/>
    <w:unhideWhenUsed/>
    <w:rsid w:val="00C1034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0347"/>
  </w:style>
  <w:style w:type="paragraph" w:styleId="Paragraphedeliste">
    <w:name w:val="List Paragraph"/>
    <w:basedOn w:val="Normal"/>
    <w:uiPriority w:val="34"/>
    <w:qFormat/>
    <w:rsid w:val="00AF6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ncenthardouin/Library/Group%20Containers/UBF8T346G9.Office/User%20Content.localized/Templates.localized/Ta&#770;ches%20a&#768;%20re&#769;alis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Tâches à réaliser.dotx</Template>
  <TotalTime>23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Vincent Hardouin</cp:lastModifiedBy>
  <cp:revision>7</cp:revision>
  <dcterms:created xsi:type="dcterms:W3CDTF">2018-10-28T15:40:00Z</dcterms:created>
  <dcterms:modified xsi:type="dcterms:W3CDTF">2018-10-28T19:48:00Z</dcterms:modified>
</cp:coreProperties>
</file>