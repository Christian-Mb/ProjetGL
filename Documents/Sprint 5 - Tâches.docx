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281" w:rsidRDefault="00340281"/>
    <w:p w:rsidR="00C10347" w:rsidRPr="0084515E" w:rsidRDefault="00AF6880" w:rsidP="0084515E">
      <w:pPr>
        <w:ind w:firstLine="1134"/>
        <w:rPr>
          <w:b/>
          <w:sz w:val="28"/>
        </w:rPr>
      </w:pPr>
      <w:r w:rsidRPr="0084515E">
        <w:rPr>
          <w:b/>
          <w:sz w:val="28"/>
        </w:rPr>
        <w:t xml:space="preserve">Tâches à réaliser : </w:t>
      </w:r>
    </w:p>
    <w:p w:rsidR="00AF6880" w:rsidRDefault="00BF0ECA" w:rsidP="00AD151A">
      <w:pPr>
        <w:pStyle w:val="Paragraphedeliste"/>
        <w:numPr>
          <w:ilvl w:val="0"/>
          <w:numId w:val="1"/>
        </w:numPr>
        <w:ind w:firstLine="113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108585</wp:posOffset>
                </wp:positionV>
                <wp:extent cx="0" cy="3276000"/>
                <wp:effectExtent l="12700" t="0" r="25400" b="2603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A79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3028D" id="Connecteur droit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pt,8.55pt" to="13.9pt,26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" strokecolor="#00a796" strokeweight="3pt">
                <v:stroke joinstyle="miter"/>
              </v:line>
            </w:pict>
          </mc:Fallback>
        </mc:AlternateContent>
      </w:r>
      <w:r w:rsidR="008B5514">
        <w:rPr>
          <w:noProof/>
        </w:rPr>
        <w:t>Class Connexion</w:t>
      </w:r>
      <w:r w:rsidR="00AF6880">
        <w:t> :</w:t>
      </w:r>
    </w:p>
    <w:p w:rsidR="00AF6880" w:rsidRDefault="008B5514" w:rsidP="008B5514">
      <w:pPr>
        <w:pStyle w:val="Paragraphedeliste"/>
        <w:numPr>
          <w:ilvl w:val="1"/>
          <w:numId w:val="1"/>
        </w:numPr>
        <w:ind w:firstLine="1112"/>
        <w:jc w:val="both"/>
      </w:pPr>
      <w:r>
        <w:t xml:space="preserve">Deux champs : email, </w:t>
      </w:r>
      <w:proofErr w:type="spellStart"/>
      <w:r>
        <w:t>password</w:t>
      </w:r>
      <w:proofErr w:type="spellEnd"/>
    </w:p>
    <w:p w:rsidR="00310756" w:rsidRDefault="008B5514" w:rsidP="008B5514">
      <w:pPr>
        <w:pStyle w:val="Paragraphedeliste"/>
        <w:numPr>
          <w:ilvl w:val="1"/>
          <w:numId w:val="1"/>
        </w:numPr>
        <w:ind w:firstLine="1112"/>
        <w:jc w:val="both"/>
      </w:pPr>
      <w:r>
        <w:t xml:space="preserve">Un bouton connexion </w:t>
      </w:r>
    </w:p>
    <w:p w:rsidR="008B5514" w:rsidRDefault="008B5514" w:rsidP="008B5514">
      <w:pPr>
        <w:pStyle w:val="Paragraphedeliste"/>
        <w:numPr>
          <w:ilvl w:val="1"/>
          <w:numId w:val="1"/>
        </w:numPr>
        <w:ind w:firstLine="1112"/>
        <w:jc w:val="both"/>
      </w:pPr>
      <w:r>
        <w:t xml:space="preserve">Requête SQL </w:t>
      </w:r>
    </w:p>
    <w:p w:rsidR="00C70034" w:rsidRDefault="008B5514" w:rsidP="00C70034">
      <w:pPr>
        <w:pStyle w:val="Paragraphedeliste"/>
        <w:numPr>
          <w:ilvl w:val="1"/>
          <w:numId w:val="1"/>
        </w:numPr>
        <w:ind w:firstLine="1112"/>
        <w:jc w:val="both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GestionRqt</w:t>
      </w:r>
      <w:proofErr w:type="spellEnd"/>
      <w:r>
        <w:t xml:space="preserve"> </w:t>
      </w:r>
    </w:p>
    <w:p w:rsidR="008B5514" w:rsidRDefault="008B5514" w:rsidP="008B5514">
      <w:pPr>
        <w:pStyle w:val="Paragraphedeliste"/>
        <w:numPr>
          <w:ilvl w:val="1"/>
          <w:numId w:val="1"/>
        </w:numPr>
        <w:ind w:firstLine="1112"/>
        <w:jc w:val="both"/>
      </w:pPr>
      <w:r>
        <w:t>Ouvre les droits ? Session ?</w:t>
      </w:r>
    </w:p>
    <w:p w:rsidR="008B5514" w:rsidRDefault="00C70034" w:rsidP="008B5514">
      <w:pPr>
        <w:pStyle w:val="Paragraphedeliste"/>
        <w:numPr>
          <w:ilvl w:val="0"/>
          <w:numId w:val="1"/>
        </w:numPr>
        <w:ind w:firstLine="113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>
                <wp:simplePos x="0" y="0"/>
                <wp:positionH relativeFrom="column">
                  <wp:posOffset>192630</wp:posOffset>
                </wp:positionH>
                <wp:positionV relativeFrom="paragraph">
                  <wp:posOffset>-47912</wp:posOffset>
                </wp:positionV>
                <wp:extent cx="541655" cy="29083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0034" w:rsidRPr="00C70034" w:rsidRDefault="00C70034">
                            <w:pPr>
                              <w:rPr>
                                <w:color w:val="00A796"/>
                              </w:rPr>
                            </w:pPr>
                            <w:r>
                              <w:rPr>
                                <w:color w:val="00A796"/>
                              </w:rPr>
                              <w:t>30</w:t>
                            </w:r>
                            <w:r w:rsidRPr="00C70034">
                              <w:rPr>
                                <w:color w:val="00A796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15.15pt;margin-top:-3.75pt;width:42.65pt;height:22.9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" filled="f" stroked="f" strokeweight=".5pt">
                <v:textbox>
                  <w:txbxContent>
                    <w:p w:rsidR="00C70034" w:rsidRPr="00C70034" w:rsidRDefault="00C70034">
                      <w:pPr>
                        <w:rPr>
                          <w:color w:val="00A796"/>
                        </w:rPr>
                      </w:pPr>
                      <w:r>
                        <w:rPr>
                          <w:color w:val="00A796"/>
                        </w:rPr>
                        <w:t>30</w:t>
                      </w:r>
                      <w:r w:rsidRPr="00C70034">
                        <w:rPr>
                          <w:color w:val="00A796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 w:rsidR="008B55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19050</wp:posOffset>
                </wp:positionV>
                <wp:extent cx="146050" cy="134620"/>
                <wp:effectExtent l="0" t="0" r="19050" b="1778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4620"/>
                        </a:xfrm>
                        <a:prstGeom prst="ellipse">
                          <a:avLst/>
                        </a:prstGeom>
                        <a:solidFill>
                          <a:srgbClr val="00A796"/>
                        </a:solidFill>
                        <a:ln>
                          <a:solidFill>
                            <a:srgbClr val="00A7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2F81C" id="Ellipse 4" o:spid="_x0000_s1026" style="position:absolute;margin-left:7.7pt;margin-top:1.5pt;width:11.5pt;height:1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" fillcolor="#00a796" strokecolor="#00a796" strokeweight="1pt">
                <v:stroke joinstyle="miter"/>
              </v:oval>
            </w:pict>
          </mc:Fallback>
        </mc:AlternateContent>
      </w:r>
      <w:r w:rsidR="00AF6880">
        <w:t xml:space="preserve">Class </w:t>
      </w:r>
      <w:proofErr w:type="spellStart"/>
      <w:r w:rsidR="008B5514">
        <w:t>Deconnexion</w:t>
      </w:r>
      <w:proofErr w:type="spellEnd"/>
      <w:r w:rsidR="00AF6880">
        <w:t xml:space="preserve"> : </w:t>
      </w:r>
    </w:p>
    <w:p w:rsidR="008B5514" w:rsidRDefault="008B5514" w:rsidP="008B5514">
      <w:pPr>
        <w:pStyle w:val="Paragraphedeliste"/>
        <w:numPr>
          <w:ilvl w:val="0"/>
          <w:numId w:val="3"/>
        </w:numPr>
        <w:ind w:left="2835" w:hanging="283"/>
        <w:jc w:val="both"/>
      </w:pPr>
      <w:r>
        <w:t>Détecte la session en cours</w:t>
      </w:r>
    </w:p>
    <w:p w:rsidR="008B5514" w:rsidRDefault="008B5514" w:rsidP="008B5514">
      <w:pPr>
        <w:pStyle w:val="Paragraphedeliste"/>
        <w:numPr>
          <w:ilvl w:val="0"/>
          <w:numId w:val="3"/>
        </w:numPr>
        <w:ind w:left="2835" w:hanging="283"/>
        <w:jc w:val="both"/>
      </w:pPr>
      <w:r>
        <w:t xml:space="preserve">Bouton </w:t>
      </w:r>
    </w:p>
    <w:p w:rsidR="008B5514" w:rsidRDefault="00C70034" w:rsidP="00C70034">
      <w:pPr>
        <w:pStyle w:val="Paragraphedeliste"/>
        <w:numPr>
          <w:ilvl w:val="0"/>
          <w:numId w:val="3"/>
        </w:numPr>
        <w:ind w:left="2835" w:hanging="283"/>
        <w:jc w:val="both"/>
      </w:pPr>
      <w:r w:rsidRPr="00BF0E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555505" wp14:editId="04AB5785">
                <wp:simplePos x="0" y="0"/>
                <wp:positionH relativeFrom="column">
                  <wp:posOffset>200660</wp:posOffset>
                </wp:positionH>
                <wp:positionV relativeFrom="paragraph">
                  <wp:posOffset>146050</wp:posOffset>
                </wp:positionV>
                <wp:extent cx="537845" cy="31496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0ECA" w:rsidRPr="00BF0ECA" w:rsidRDefault="00BF0ECA" w:rsidP="00BF0ECA">
                            <w:pPr>
                              <w:rPr>
                                <w:color w:val="00A796"/>
                              </w:rPr>
                            </w:pPr>
                            <w:r>
                              <w:rPr>
                                <w:color w:val="00A796"/>
                              </w:rPr>
                              <w:t>5</w:t>
                            </w:r>
                            <w:r w:rsidRPr="00BF0ECA">
                              <w:rPr>
                                <w:color w:val="00A796"/>
                              </w:rPr>
                              <w:t>0 %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55505" id="Zone de texte 7" o:spid="_x0000_s1027" type="#_x0000_t202" style="position:absolute;left:0;text-align:left;margin-left:15.8pt;margin-top:11.5pt;width:42.35pt;height:2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" filled="f" stroked="f" strokeweight=".5pt">
                <v:textbox>
                  <w:txbxContent>
                    <w:p w:rsidR="00BF0ECA" w:rsidRPr="00BF0ECA" w:rsidRDefault="00BF0ECA" w:rsidP="00BF0ECA">
                      <w:pPr>
                        <w:rPr>
                          <w:color w:val="00A796"/>
                        </w:rPr>
                      </w:pPr>
                      <w:r>
                        <w:rPr>
                          <w:color w:val="00A796"/>
                        </w:rPr>
                        <w:t>5</w:t>
                      </w:r>
                      <w:r w:rsidRPr="00BF0ECA">
                        <w:rPr>
                          <w:color w:val="00A796"/>
                        </w:rPr>
                        <w:t>0 %</w:t>
                      </w:r>
                    </w:p>
                  </w:txbxContent>
                </v:textbox>
              </v:shape>
            </w:pict>
          </mc:Fallback>
        </mc:AlternateContent>
      </w:r>
      <w:r w:rsidR="008B5514">
        <w:t>Enlève la session, les droits</w:t>
      </w:r>
    </w:p>
    <w:p w:rsidR="00310756" w:rsidRDefault="00C70034" w:rsidP="00AD151A">
      <w:pPr>
        <w:pStyle w:val="Paragraphedeliste"/>
        <w:numPr>
          <w:ilvl w:val="0"/>
          <w:numId w:val="1"/>
        </w:numPr>
        <w:ind w:firstLine="1134"/>
        <w:jc w:val="both"/>
      </w:pPr>
      <w:r w:rsidRPr="00BF0E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F7A0B6" wp14:editId="78DD4187">
                <wp:simplePos x="0" y="0"/>
                <wp:positionH relativeFrom="column">
                  <wp:posOffset>95525</wp:posOffset>
                </wp:positionH>
                <wp:positionV relativeFrom="paragraph">
                  <wp:posOffset>16909</wp:posOffset>
                </wp:positionV>
                <wp:extent cx="146050" cy="134620"/>
                <wp:effectExtent l="0" t="0" r="19050" b="1778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4620"/>
                        </a:xfrm>
                        <a:prstGeom prst="ellipse">
                          <a:avLst/>
                        </a:prstGeom>
                        <a:solidFill>
                          <a:srgbClr val="00A796"/>
                        </a:solidFill>
                        <a:ln>
                          <a:solidFill>
                            <a:srgbClr val="00A7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750E5" id="Ellipse 6" o:spid="_x0000_s1026" style="position:absolute;margin-left:7.5pt;margin-top:1.35pt;width:11.5pt;height:1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" fillcolor="#00a796" strokecolor="#00a796" strokeweight="1pt">
                <v:stroke joinstyle="miter"/>
              </v:oval>
            </w:pict>
          </mc:Fallback>
        </mc:AlternateContent>
      </w:r>
      <w:r w:rsidR="00BF0ECA">
        <w:t>Documentation :</w:t>
      </w:r>
    </w:p>
    <w:p w:rsidR="00C70034" w:rsidRDefault="00C70034" w:rsidP="00C70034">
      <w:pPr>
        <w:pStyle w:val="Paragraphedeliste"/>
        <w:numPr>
          <w:ilvl w:val="1"/>
          <w:numId w:val="1"/>
        </w:numPr>
        <w:ind w:left="1418" w:firstLine="1134"/>
        <w:jc w:val="both"/>
      </w:pPr>
      <w:r>
        <w:t xml:space="preserve">Comment on se connecte </w:t>
      </w:r>
    </w:p>
    <w:p w:rsidR="00C70034" w:rsidRDefault="00C70034" w:rsidP="00C70034">
      <w:pPr>
        <w:pStyle w:val="Paragraphedeliste"/>
        <w:numPr>
          <w:ilvl w:val="1"/>
          <w:numId w:val="1"/>
        </w:numPr>
        <w:ind w:left="1418" w:firstLine="1134"/>
        <w:jc w:val="both"/>
      </w:pPr>
      <w:r>
        <w:t xml:space="preserve">A quoi sert chaque méthode </w:t>
      </w:r>
    </w:p>
    <w:p w:rsidR="00C70034" w:rsidRDefault="00C70034" w:rsidP="00C70034">
      <w:pPr>
        <w:pStyle w:val="Paragraphedeliste"/>
        <w:numPr>
          <w:ilvl w:val="1"/>
          <w:numId w:val="1"/>
        </w:numPr>
        <w:ind w:left="1418" w:firstLine="1134"/>
        <w:jc w:val="both"/>
      </w:pPr>
      <w:r w:rsidRPr="00BF0ECA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0555505" wp14:editId="04AB5785">
                <wp:simplePos x="0" y="0"/>
                <wp:positionH relativeFrom="column">
                  <wp:posOffset>200660</wp:posOffset>
                </wp:positionH>
                <wp:positionV relativeFrom="paragraph">
                  <wp:posOffset>160492</wp:posOffset>
                </wp:positionV>
                <wp:extent cx="537845" cy="251460"/>
                <wp:effectExtent l="0" t="0" r="0" b="254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0ECA" w:rsidRPr="00BF0ECA" w:rsidRDefault="00BF0ECA" w:rsidP="00BF0ECA">
                            <w:pPr>
                              <w:rPr>
                                <w:color w:val="00A796"/>
                              </w:rPr>
                            </w:pPr>
                            <w:r>
                              <w:rPr>
                                <w:color w:val="00A796"/>
                              </w:rPr>
                              <w:t>65</w:t>
                            </w:r>
                            <w:r w:rsidRPr="00BF0ECA">
                              <w:rPr>
                                <w:color w:val="00A796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55505" id="Zone de texte 9" o:spid="_x0000_s1028" type="#_x0000_t202" style="position:absolute;left:0;text-align:left;margin-left:15.8pt;margin-top:12.65pt;width:42.35pt;height:19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" fillcolor="white [3201]" stroked="f" strokeweight=".5pt">
                <v:textbox>
                  <w:txbxContent>
                    <w:p w:rsidR="00BF0ECA" w:rsidRPr="00BF0ECA" w:rsidRDefault="00BF0ECA" w:rsidP="00BF0ECA">
                      <w:pPr>
                        <w:rPr>
                          <w:color w:val="00A796"/>
                        </w:rPr>
                      </w:pPr>
                      <w:r>
                        <w:rPr>
                          <w:color w:val="00A796"/>
                        </w:rPr>
                        <w:t>65</w:t>
                      </w:r>
                      <w:r w:rsidRPr="00BF0ECA">
                        <w:rPr>
                          <w:color w:val="00A796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>
        <w:t>A quoi sert chaque class</w:t>
      </w:r>
    </w:p>
    <w:p w:rsidR="00390EC8" w:rsidRDefault="00C70034" w:rsidP="00AD151A">
      <w:pPr>
        <w:pStyle w:val="Paragraphedeliste"/>
        <w:numPr>
          <w:ilvl w:val="0"/>
          <w:numId w:val="1"/>
        </w:numPr>
        <w:ind w:firstLine="1134"/>
        <w:jc w:val="both"/>
      </w:pPr>
      <w:r w:rsidRPr="00BF0EC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7A0B6" wp14:editId="78DD4187">
                <wp:simplePos x="0" y="0"/>
                <wp:positionH relativeFrom="column">
                  <wp:posOffset>92710</wp:posOffset>
                </wp:positionH>
                <wp:positionV relativeFrom="paragraph">
                  <wp:posOffset>43017</wp:posOffset>
                </wp:positionV>
                <wp:extent cx="146050" cy="134620"/>
                <wp:effectExtent l="0" t="0" r="19050" b="1778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4620"/>
                        </a:xfrm>
                        <a:prstGeom prst="ellipse">
                          <a:avLst/>
                        </a:prstGeom>
                        <a:solidFill>
                          <a:srgbClr val="00A796"/>
                        </a:solidFill>
                        <a:ln>
                          <a:solidFill>
                            <a:srgbClr val="00A7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D2513" id="Ellipse 8" o:spid="_x0000_s1026" style="position:absolute;margin-left:7.3pt;margin-top:3.4pt;width:11.5pt;height:1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" fillcolor="#00a796" strokecolor="#00a796" strokeweight="1pt">
                <v:stroke joinstyle="miter"/>
              </v:oval>
            </w:pict>
          </mc:Fallback>
        </mc:AlternateContent>
      </w:r>
      <w:r w:rsidR="00390EC8">
        <w:t xml:space="preserve">Tests : </w:t>
      </w:r>
    </w:p>
    <w:p w:rsidR="00390EC8" w:rsidRDefault="00C70034" w:rsidP="00AD151A">
      <w:pPr>
        <w:pStyle w:val="Paragraphedeliste"/>
        <w:numPr>
          <w:ilvl w:val="1"/>
          <w:numId w:val="1"/>
        </w:numPr>
        <w:ind w:firstLine="1134"/>
        <w:jc w:val="both"/>
      </w:pPr>
      <w:r>
        <w:t>Emails/</w:t>
      </w:r>
      <w:proofErr w:type="spellStart"/>
      <w:r>
        <w:t>passwords</w:t>
      </w:r>
      <w:proofErr w:type="spellEnd"/>
      <w:r>
        <w:t xml:space="preserve"> qui fonctionnent</w:t>
      </w:r>
    </w:p>
    <w:p w:rsidR="00C70034" w:rsidRDefault="00C70034" w:rsidP="00AD151A">
      <w:pPr>
        <w:pStyle w:val="Paragraphedeliste"/>
        <w:numPr>
          <w:ilvl w:val="1"/>
          <w:numId w:val="1"/>
        </w:numPr>
        <w:ind w:firstLine="1134"/>
        <w:jc w:val="both"/>
      </w:pPr>
      <w:r>
        <w:t>Qui ne fonctionnent pas</w:t>
      </w:r>
    </w:p>
    <w:p w:rsidR="00C70034" w:rsidRDefault="00C70034" w:rsidP="00AD151A">
      <w:pPr>
        <w:pStyle w:val="Paragraphedeliste"/>
        <w:numPr>
          <w:ilvl w:val="1"/>
          <w:numId w:val="1"/>
        </w:numPr>
        <w:ind w:firstLine="1134"/>
        <w:jc w:val="both"/>
      </w:pPr>
      <w:r>
        <w:t>Tester si la session est bien perdu</w:t>
      </w:r>
    </w:p>
    <w:p w:rsidR="00BF0ECA" w:rsidRDefault="00BF0ECA" w:rsidP="00AD151A">
      <w:pPr>
        <w:ind w:firstLine="1134"/>
        <w:jc w:val="both"/>
      </w:pPr>
    </w:p>
    <w:p w:rsidR="008B5514" w:rsidRDefault="008B5514" w:rsidP="00BF0ECA">
      <w:pPr>
        <w:rPr>
          <w:b/>
        </w:rPr>
      </w:pPr>
    </w:p>
    <w:p w:rsidR="008B5514" w:rsidRDefault="008B5514" w:rsidP="00BF0ECA">
      <w:pPr>
        <w:rPr>
          <w:b/>
        </w:rPr>
      </w:pPr>
    </w:p>
    <w:p w:rsidR="008B5514" w:rsidRDefault="008B5514" w:rsidP="00BF0ECA">
      <w:pPr>
        <w:rPr>
          <w:b/>
        </w:rPr>
      </w:pPr>
      <w:bookmarkStart w:id="0" w:name="_GoBack"/>
      <w:bookmarkEnd w:id="0"/>
    </w:p>
    <w:p w:rsidR="00BF0ECA" w:rsidRPr="00BF0ECA" w:rsidRDefault="00BF0ECA" w:rsidP="00BF0ECA">
      <w:pPr>
        <w:rPr>
          <w:b/>
        </w:rPr>
      </w:pPr>
      <w:r w:rsidRPr="00BF0ECA">
        <w:rPr>
          <w:b/>
        </w:rPr>
        <w:t xml:space="preserve">Avancement : </w:t>
      </w:r>
    </w:p>
    <w:p w:rsidR="00BF0ECA" w:rsidRDefault="00BF0ECA" w:rsidP="00BF0ECA">
      <w:pPr>
        <w:pStyle w:val="Paragraphedeliste"/>
        <w:numPr>
          <w:ilvl w:val="0"/>
          <w:numId w:val="2"/>
        </w:numPr>
      </w:pPr>
      <w:r>
        <w:t>10 % : Interface utilisateur</w:t>
      </w:r>
    </w:p>
    <w:p w:rsidR="00BF0ECA" w:rsidRDefault="00BF0ECA" w:rsidP="00BF0ECA">
      <w:pPr>
        <w:pStyle w:val="Paragraphedeliste"/>
        <w:numPr>
          <w:ilvl w:val="0"/>
          <w:numId w:val="2"/>
        </w:numPr>
      </w:pPr>
      <w:r>
        <w:t xml:space="preserve">50% : 3 premières tâches de class saisie sont finis </w:t>
      </w:r>
    </w:p>
    <w:p w:rsidR="00BF0ECA" w:rsidRDefault="00BF0ECA" w:rsidP="00BF0ECA">
      <w:pPr>
        <w:pStyle w:val="Paragraphedeliste"/>
        <w:numPr>
          <w:ilvl w:val="0"/>
          <w:numId w:val="2"/>
        </w:numPr>
      </w:pPr>
      <w:r>
        <w:t xml:space="preserve">65% : Documentation finis </w:t>
      </w:r>
    </w:p>
    <w:p w:rsidR="00BF0ECA" w:rsidRDefault="00BF0ECA" w:rsidP="00BF0ECA">
      <w:pPr>
        <w:pStyle w:val="Paragraphedeliste"/>
        <w:numPr>
          <w:ilvl w:val="0"/>
          <w:numId w:val="2"/>
        </w:numPr>
      </w:pPr>
      <w:r>
        <w:t>80% : Les tests de fonctionnalité globale passent</w:t>
      </w:r>
    </w:p>
    <w:p w:rsidR="00BF0ECA" w:rsidRDefault="00BF0ECA" w:rsidP="00BF0ECA">
      <w:pPr>
        <w:ind w:left="360"/>
      </w:pPr>
    </w:p>
    <w:sectPr w:rsidR="00BF0ECA" w:rsidSect="00002AAE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F45" w:rsidRDefault="00AF5F45" w:rsidP="00C10347">
      <w:r>
        <w:separator/>
      </w:r>
    </w:p>
  </w:endnote>
  <w:endnote w:type="continuationSeparator" w:id="0">
    <w:p w:rsidR="00AF5F45" w:rsidRDefault="00AF5F45" w:rsidP="00C10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F45" w:rsidRDefault="00AF5F45" w:rsidP="00C10347">
      <w:r>
        <w:separator/>
      </w:r>
    </w:p>
  </w:footnote>
  <w:footnote w:type="continuationSeparator" w:id="0">
    <w:p w:rsidR="00AF5F45" w:rsidRDefault="00AF5F45" w:rsidP="00C10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347" w:rsidRPr="00C10347" w:rsidRDefault="00C10347" w:rsidP="00C10347">
    <w:pPr>
      <w:pStyle w:val="En-tte"/>
      <w:jc w:val="center"/>
      <w:rPr>
        <w:sz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57FF865">
          <wp:simplePos x="0" y="0"/>
          <wp:positionH relativeFrom="column">
            <wp:posOffset>-534670</wp:posOffset>
          </wp:positionH>
          <wp:positionV relativeFrom="paragraph">
            <wp:posOffset>-46683</wp:posOffset>
          </wp:positionV>
          <wp:extent cx="2945617" cy="397688"/>
          <wp:effectExtent l="0" t="0" r="127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iv tou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5617" cy="3976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0347">
      <w:rPr>
        <w:sz w:val="28"/>
      </w:rPr>
      <w:t>Aide à la réalisation des emplois du temps</w:t>
    </w:r>
  </w:p>
  <w:p w:rsidR="00C10347" w:rsidRPr="00C10347" w:rsidRDefault="00C10347" w:rsidP="00C10347">
    <w:pPr>
      <w:pStyle w:val="En-tte"/>
      <w:jc w:val="center"/>
      <w:rPr>
        <w:sz w:val="28"/>
      </w:rPr>
    </w:pPr>
    <w:r w:rsidRPr="00C10347">
      <w:rPr>
        <w:sz w:val="28"/>
      </w:rPr>
      <w:t xml:space="preserve">Sprint </w:t>
    </w:r>
    <w:r w:rsidR="008B5514">
      <w:rPr>
        <w:sz w:val="28"/>
      </w:rPr>
      <w:t>5</w:t>
    </w:r>
    <w:r w:rsidR="00497F24">
      <w:rPr>
        <w:sz w:val="28"/>
      </w:rPr>
      <w:t xml:space="preserve"> - Tâches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01B9"/>
    <w:multiLevelType w:val="hybridMultilevel"/>
    <w:tmpl w:val="9BEE9D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A2EF0"/>
    <w:multiLevelType w:val="hybridMultilevel"/>
    <w:tmpl w:val="E7565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55894"/>
    <w:multiLevelType w:val="hybridMultilevel"/>
    <w:tmpl w:val="E82ECD1A"/>
    <w:lvl w:ilvl="0" w:tplc="040C0003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14"/>
    <w:rsid w:val="00002AAE"/>
    <w:rsid w:val="000637DB"/>
    <w:rsid w:val="002F4C03"/>
    <w:rsid w:val="00310756"/>
    <w:rsid w:val="00340281"/>
    <w:rsid w:val="00390EC8"/>
    <w:rsid w:val="00463D1C"/>
    <w:rsid w:val="00480577"/>
    <w:rsid w:val="00497F24"/>
    <w:rsid w:val="0084515E"/>
    <w:rsid w:val="008877AB"/>
    <w:rsid w:val="008B5514"/>
    <w:rsid w:val="00AD151A"/>
    <w:rsid w:val="00AF5F45"/>
    <w:rsid w:val="00AF6880"/>
    <w:rsid w:val="00BB7890"/>
    <w:rsid w:val="00BF0ECA"/>
    <w:rsid w:val="00C10347"/>
    <w:rsid w:val="00C70034"/>
    <w:rsid w:val="00EC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BC692"/>
  <w15:chartTrackingRefBased/>
  <w15:docId w15:val="{0ADB4A09-E6FC-3D47-87BC-F999E9A6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034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10347"/>
  </w:style>
  <w:style w:type="paragraph" w:styleId="Pieddepage">
    <w:name w:val="footer"/>
    <w:basedOn w:val="Normal"/>
    <w:link w:val="PieddepageCar"/>
    <w:uiPriority w:val="99"/>
    <w:unhideWhenUsed/>
    <w:rsid w:val="00C1034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0347"/>
  </w:style>
  <w:style w:type="paragraph" w:styleId="Paragraphedeliste">
    <w:name w:val="List Paragraph"/>
    <w:basedOn w:val="Normal"/>
    <w:uiPriority w:val="34"/>
    <w:qFormat/>
    <w:rsid w:val="00AF6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ncenthardouin/Documents/L2%20INFO/Projet_GL/Documents/Sprint%202%20-%20Ta&#770;ch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Sprint 2 - Tâches.dotx</Template>
  <TotalTime>25</TotalTime>
  <Pages>1</Pages>
  <Words>95</Words>
  <Characters>526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Vincent Hardouin</cp:lastModifiedBy>
  <cp:revision>2</cp:revision>
  <dcterms:created xsi:type="dcterms:W3CDTF">2018-10-24T16:39:00Z</dcterms:created>
  <dcterms:modified xsi:type="dcterms:W3CDTF">2018-10-24T17:15:00Z</dcterms:modified>
</cp:coreProperties>
</file>