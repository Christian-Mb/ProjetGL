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716A22" w:rsidRPr="00EE4422" w:rsidRDefault="00716A22">
      <w:r w:rsidRPr="00716A22">
        <w:rPr>
          <w:b/>
        </w:rPr>
        <w:t xml:space="preserve">Responsable : </w:t>
      </w:r>
      <w:proofErr w:type="spellStart"/>
      <w:r w:rsidR="00EE4422">
        <w:t>Delal</w:t>
      </w:r>
      <w:proofErr w:type="spellEnd"/>
    </w:p>
    <w:p w:rsidR="00716A22" w:rsidRPr="00EE4422" w:rsidRDefault="00716A22">
      <w:r w:rsidRPr="00716A22">
        <w:rPr>
          <w:b/>
        </w:rPr>
        <w:t xml:space="preserve">Développeur : </w:t>
      </w:r>
      <w:r w:rsidR="00EE4422">
        <w:t>Vincent</w:t>
      </w:r>
    </w:p>
    <w:p w:rsidR="00716A22" w:rsidRDefault="00716A22"/>
    <w:p w:rsidR="00C10347" w:rsidRPr="00722623" w:rsidRDefault="00AF6880" w:rsidP="0084515E">
      <w:pPr>
        <w:ind w:firstLine="1134"/>
        <w:rPr>
          <w:b/>
        </w:rPr>
      </w:pPr>
      <w:r w:rsidRPr="00722623">
        <w:rPr>
          <w:b/>
        </w:rPr>
        <w:t xml:space="preserve">Tâches à réaliser : </w:t>
      </w:r>
    </w:p>
    <w:p w:rsidR="00AF6880" w:rsidRDefault="00BF0ECA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108585</wp:posOffset>
                </wp:positionV>
                <wp:extent cx="0" cy="1836000"/>
                <wp:effectExtent l="12700" t="0" r="25400" b="3111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A79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C9B56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8.55pt" to="13.9pt,15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" strokecolor="#00a796" strokeweight="3pt">
                <v:stroke joinstyle="miter"/>
              </v:line>
            </w:pict>
          </mc:Fallback>
        </mc:AlternateContent>
      </w:r>
      <w:r w:rsidR="00EE4422">
        <w:rPr>
          <w:noProof/>
        </w:rPr>
        <w:t>Définir les règles DROLLS</w:t>
      </w:r>
      <w:r w:rsidR="00AF6880">
        <w:t> :</w:t>
      </w:r>
    </w:p>
    <w:p w:rsidR="00310756" w:rsidRDefault="00C857C5" w:rsidP="00C857C5">
      <w:pPr>
        <w:pStyle w:val="Paragraphedeliste"/>
        <w:numPr>
          <w:ilvl w:val="1"/>
          <w:numId w:val="1"/>
        </w:numPr>
        <w:ind w:left="2835" w:hanging="26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319608</wp:posOffset>
                </wp:positionV>
                <wp:extent cx="537845" cy="36957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>
                            <w:pPr>
                              <w:rPr>
                                <w:color w:val="00A796"/>
                              </w:rPr>
                            </w:pPr>
                            <w:r w:rsidRPr="00BF0ECA">
                              <w:rPr>
                                <w:color w:val="00A796"/>
                              </w:rPr>
                              <w:t>1</w:t>
                            </w:r>
                            <w:r w:rsidR="00EE4422">
                              <w:rPr>
                                <w:color w:val="00A796"/>
                              </w:rPr>
                              <w:t>5</w:t>
                            </w:r>
                            <w:r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4.9pt;margin-top:25.15pt;width:42.3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" filled="f" stroked="f" strokeweight=".5pt">
                <v:textbox>
                  <w:txbxContent>
                    <w:p w:rsidR="00BF0ECA" w:rsidRPr="00BF0ECA" w:rsidRDefault="00BF0ECA">
                      <w:pPr>
                        <w:rPr>
                          <w:color w:val="00A796"/>
                        </w:rPr>
                      </w:pPr>
                      <w:r w:rsidRPr="00BF0ECA">
                        <w:rPr>
                          <w:color w:val="00A796"/>
                        </w:rPr>
                        <w:t>1</w:t>
                      </w:r>
                      <w:r w:rsidR="00EE4422">
                        <w:rPr>
                          <w:color w:val="00A796"/>
                        </w:rPr>
                        <w:t>5</w:t>
                      </w:r>
                      <w:r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EE4422">
        <w:t>Toutes les problématiques d’un emploi du temps doivent y figurer</w:t>
      </w:r>
    </w:p>
    <w:p w:rsidR="00AF6880" w:rsidRDefault="00C857C5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20523</wp:posOffset>
                </wp:positionV>
                <wp:extent cx="146050" cy="134620"/>
                <wp:effectExtent l="0" t="0" r="1905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9AFA1" id="Ellipse 4" o:spid="_x0000_s1026" style="position:absolute;margin-left:7.7pt;margin-top:1.6pt;width:11.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="00AF6880">
        <w:t xml:space="preserve">Class </w:t>
      </w:r>
      <w:proofErr w:type="spellStart"/>
      <w:r w:rsidR="00EE4422">
        <w:t>Rules</w:t>
      </w:r>
      <w:proofErr w:type="spellEnd"/>
      <w:r w:rsidR="00AF6880">
        <w:t xml:space="preserve"> : </w:t>
      </w:r>
    </w:p>
    <w:p w:rsidR="00AF6880" w:rsidRDefault="00EE4422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132080</wp:posOffset>
                </wp:positionV>
                <wp:extent cx="146050" cy="134620"/>
                <wp:effectExtent l="0" t="0" r="1905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AAB1C" id="Ellipse 6" o:spid="_x0000_s1026" style="position:absolute;margin-left:7.3pt;margin-top:10.4pt;width:11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" fillcolor="#00a796" strokecolor="#00a796" strokeweight="1pt">
                <v:stroke joinstyle="miter"/>
              </v:oval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55505" wp14:editId="04AB5785">
                <wp:simplePos x="0" y="0"/>
                <wp:positionH relativeFrom="column">
                  <wp:posOffset>199390</wp:posOffset>
                </wp:positionH>
                <wp:positionV relativeFrom="paragraph">
                  <wp:posOffset>77902</wp:posOffset>
                </wp:positionV>
                <wp:extent cx="537845" cy="2514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5</w:t>
                            </w:r>
                            <w:r w:rsidRPr="00BF0ECA">
                              <w:rPr>
                                <w:color w:val="00A796"/>
                              </w:rPr>
                              <w:t>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7" o:spid="_x0000_s1027" type="#_x0000_t202" style="position:absolute;left:0;text-align:left;margin-left:15.7pt;margin-top:6.15pt;width:42.3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" filled="f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5</w:t>
                      </w:r>
                      <w:r w:rsidRPr="00BF0ECA">
                        <w:rPr>
                          <w:color w:val="00A796"/>
                        </w:rPr>
                        <w:t>0 %</w:t>
                      </w:r>
                    </w:p>
                  </w:txbxContent>
                </v:textbox>
              </v:shape>
            </w:pict>
          </mc:Fallback>
        </mc:AlternateContent>
      </w:r>
      <w:r w:rsidR="00AF6880">
        <w:t xml:space="preserve">Comprends toutes les </w:t>
      </w:r>
      <w:r>
        <w:t>règles</w:t>
      </w:r>
    </w:p>
    <w:p w:rsidR="00EE4422" w:rsidRDefault="00EE4422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bookmarkStart w:id="0" w:name="_GoBack"/>
      <w:bookmarkEnd w:id="0"/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55505" wp14:editId="04AB5785">
                <wp:simplePos x="0" y="0"/>
                <wp:positionH relativeFrom="column">
                  <wp:posOffset>199390</wp:posOffset>
                </wp:positionH>
                <wp:positionV relativeFrom="paragraph">
                  <wp:posOffset>154102</wp:posOffset>
                </wp:positionV>
                <wp:extent cx="537845" cy="25146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EE4422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8</w:t>
                            </w:r>
                            <w:r w:rsidR="00BF0ECA">
                              <w:rPr>
                                <w:color w:val="00A796"/>
                              </w:rPr>
                              <w:t>5</w:t>
                            </w:r>
                            <w:r w:rsidR="00BF0ECA"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9" o:spid="_x0000_s1028" type="#_x0000_t202" style="position:absolute;left:0;text-align:left;margin-left:15.7pt;margin-top:12.15pt;width:42.3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" filled="f" stroked="f" strokeweight=".5pt">
                <v:textbox>
                  <w:txbxContent>
                    <w:p w:rsidR="00BF0ECA" w:rsidRPr="00BF0ECA" w:rsidRDefault="00EE4422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8</w:t>
                      </w:r>
                      <w:r w:rsidR="00BF0ECA">
                        <w:rPr>
                          <w:color w:val="00A796"/>
                        </w:rPr>
                        <w:t>5</w:t>
                      </w:r>
                      <w:r w:rsidR="00BF0ECA"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Le système de notation est juste </w:t>
      </w:r>
    </w:p>
    <w:p w:rsidR="00310756" w:rsidRDefault="00EE4422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34087</wp:posOffset>
                </wp:positionV>
                <wp:extent cx="146050" cy="134620"/>
                <wp:effectExtent l="0" t="0" r="19050" b="177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6F592" id="Ellipse 8" o:spid="_x0000_s1026" style="position:absolute;margin-left:7.3pt;margin-top:2.7pt;width:11.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bh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="00BF0ECA">
        <w:t>Documentation :</w:t>
      </w:r>
    </w:p>
    <w:p w:rsidR="00EE4422" w:rsidRDefault="00EE4422" w:rsidP="00EE4422">
      <w:pPr>
        <w:pStyle w:val="Paragraphedeliste"/>
        <w:numPr>
          <w:ilvl w:val="1"/>
          <w:numId w:val="1"/>
        </w:numPr>
        <w:ind w:left="2835" w:hanging="283"/>
        <w:jc w:val="both"/>
      </w:pPr>
      <w:r>
        <w:t xml:space="preserve">Expliquer le systèmes de point </w:t>
      </w:r>
    </w:p>
    <w:p w:rsidR="00EE4422" w:rsidRDefault="00EE4422" w:rsidP="00EE4422">
      <w:pPr>
        <w:pStyle w:val="Paragraphedeliste"/>
        <w:numPr>
          <w:ilvl w:val="1"/>
          <w:numId w:val="1"/>
        </w:numPr>
        <w:ind w:left="2835" w:hanging="283"/>
        <w:jc w:val="both"/>
      </w:pPr>
      <w:r>
        <w:t>Documenter chaque règle</w:t>
      </w:r>
    </w:p>
    <w:p w:rsidR="00BF0ECA" w:rsidRDefault="00BF0ECA" w:rsidP="00AD151A">
      <w:pPr>
        <w:ind w:firstLine="1134"/>
        <w:jc w:val="both"/>
      </w:pPr>
    </w:p>
    <w:p w:rsidR="00EE4422" w:rsidRDefault="00EE4422" w:rsidP="00AD151A">
      <w:pPr>
        <w:ind w:firstLine="1134"/>
        <w:jc w:val="both"/>
      </w:pPr>
    </w:p>
    <w:p w:rsidR="00EE4422" w:rsidRDefault="00EE4422" w:rsidP="00EE4422">
      <w:pPr>
        <w:jc w:val="both"/>
      </w:pPr>
    </w:p>
    <w:p w:rsidR="00BF0ECA" w:rsidRPr="00BF0ECA" w:rsidRDefault="00BF0ECA" w:rsidP="00BF0ECA">
      <w:pPr>
        <w:rPr>
          <w:b/>
        </w:rPr>
      </w:pPr>
      <w:r w:rsidRPr="00BF0ECA">
        <w:rPr>
          <w:b/>
        </w:rPr>
        <w:t xml:space="preserve">Avancement :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1</w:t>
      </w:r>
      <w:r w:rsidR="00EE4422">
        <w:t>5</w:t>
      </w:r>
      <w:r>
        <w:t xml:space="preserve"> % : </w:t>
      </w:r>
      <w:r w:rsidR="00EE4422">
        <w:t>Fin de la définition des règles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50% : </w:t>
      </w:r>
      <w:r w:rsidR="00EE4422">
        <w:t>Une bonne partie des règles sont développées</w:t>
      </w:r>
    </w:p>
    <w:p w:rsidR="00BF0ECA" w:rsidRDefault="00EE4422" w:rsidP="00BF0ECA">
      <w:pPr>
        <w:pStyle w:val="Paragraphedeliste"/>
        <w:numPr>
          <w:ilvl w:val="0"/>
          <w:numId w:val="2"/>
        </w:numPr>
      </w:pPr>
      <w:r>
        <w:t>8</w:t>
      </w:r>
      <w:r w:rsidR="00BF0ECA">
        <w:t xml:space="preserve">5% : </w:t>
      </w:r>
      <w:r>
        <w:t>Les règles sont finies d’être développées</w:t>
      </w:r>
      <w:r w:rsidR="00BF0ECA">
        <w:t xml:space="preserve"> </w:t>
      </w:r>
    </w:p>
    <w:p w:rsidR="00BF0ECA" w:rsidRDefault="00BF0ECA" w:rsidP="00BF0ECA">
      <w:pPr>
        <w:ind w:left="360"/>
      </w:pPr>
    </w:p>
    <w:sectPr w:rsidR="00BF0ECA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255" w:rsidRDefault="00B67255" w:rsidP="00C10347">
      <w:r>
        <w:separator/>
      </w:r>
    </w:p>
  </w:endnote>
  <w:endnote w:type="continuationSeparator" w:id="0">
    <w:p w:rsidR="00B67255" w:rsidRDefault="00B67255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255" w:rsidRDefault="00B67255" w:rsidP="00C10347">
      <w:r>
        <w:separator/>
      </w:r>
    </w:p>
  </w:footnote>
  <w:footnote w:type="continuationSeparator" w:id="0">
    <w:p w:rsidR="00B67255" w:rsidRDefault="00B67255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10347" w:rsidP="00C10347">
    <w:pPr>
      <w:pStyle w:val="En-tte"/>
      <w:jc w:val="center"/>
      <w:rPr>
        <w:sz w:val="28"/>
      </w:rPr>
    </w:pPr>
    <w:r w:rsidRPr="00C10347">
      <w:rPr>
        <w:sz w:val="28"/>
      </w:rPr>
      <w:t xml:space="preserve">Sprint </w:t>
    </w:r>
    <w:r w:rsidR="00EE4422">
      <w:rPr>
        <w:sz w:val="28"/>
      </w:rPr>
      <w:t>3</w:t>
    </w:r>
    <w:r w:rsidR="00497F24">
      <w:rPr>
        <w:sz w:val="28"/>
      </w:rPr>
      <w:t xml:space="preserve"> -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C5"/>
    <w:rsid w:val="00002AAE"/>
    <w:rsid w:val="000637DB"/>
    <w:rsid w:val="00284A5B"/>
    <w:rsid w:val="002F4C03"/>
    <w:rsid w:val="00310756"/>
    <w:rsid w:val="00340281"/>
    <w:rsid w:val="00390EC8"/>
    <w:rsid w:val="00463D1C"/>
    <w:rsid w:val="00480577"/>
    <w:rsid w:val="00497F24"/>
    <w:rsid w:val="0068361B"/>
    <w:rsid w:val="00716A22"/>
    <w:rsid w:val="00722623"/>
    <w:rsid w:val="0084515E"/>
    <w:rsid w:val="008877AB"/>
    <w:rsid w:val="00AD151A"/>
    <w:rsid w:val="00AF6880"/>
    <w:rsid w:val="00B67255"/>
    <w:rsid w:val="00BF0ECA"/>
    <w:rsid w:val="00C10347"/>
    <w:rsid w:val="00C857C5"/>
    <w:rsid w:val="00DF52C1"/>
    <w:rsid w:val="00EC029D"/>
    <w:rsid w:val="00EE4422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9172F"/>
  <w15:chartTrackingRefBased/>
  <w15:docId w15:val="{E7A5945B-4705-7D40-B262-FE1E2413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Documents/L2%20INFO/Projet_GL/Documents/Sprint%203%20-%20Ta&#770;ch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 3 - Tâches.dotx</Template>
  <TotalTime>1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1</cp:revision>
  <dcterms:created xsi:type="dcterms:W3CDTF">2018-10-28T19:27:00Z</dcterms:created>
  <dcterms:modified xsi:type="dcterms:W3CDTF">2018-10-28T19:28:00Z</dcterms:modified>
</cp:coreProperties>
</file>