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D04" w:rsidRDefault="00250D04" w:rsidP="00250D04">
      <w:pPr>
        <w:ind w:left="708" w:firstLine="708"/>
        <w:rPr>
          <w:b/>
          <w:sz w:val="28"/>
        </w:rPr>
      </w:pPr>
    </w:p>
    <w:p w:rsidR="00250D04" w:rsidRDefault="00250D04" w:rsidP="00D34EF9">
      <w:pPr>
        <w:ind w:left="708" w:hanging="708"/>
        <w:rPr>
          <w:sz w:val="28"/>
        </w:rPr>
      </w:pPr>
      <w:r w:rsidRPr="00250D04">
        <w:rPr>
          <w:b/>
        </w:rPr>
        <w:t xml:space="preserve">Responsable :  </w:t>
      </w:r>
      <w:r w:rsidRPr="00250D04">
        <w:t>Adam</w:t>
      </w:r>
      <w:r>
        <w:rPr>
          <w:sz w:val="28"/>
        </w:rPr>
        <w:t xml:space="preserve"> </w:t>
      </w:r>
    </w:p>
    <w:p w:rsidR="00D34EF9" w:rsidRDefault="00D34EF9" w:rsidP="00D34EF9">
      <w:pPr>
        <w:ind w:left="708" w:hanging="708"/>
      </w:pPr>
      <w:r>
        <w:rPr>
          <w:b/>
        </w:rPr>
        <w:t>Développeur :</w:t>
      </w:r>
      <w:r>
        <w:rPr>
          <w:sz w:val="28"/>
        </w:rPr>
        <w:t xml:space="preserve"> </w:t>
      </w:r>
      <w:r w:rsidRPr="00D34EF9">
        <w:t>Christian</w:t>
      </w:r>
    </w:p>
    <w:p w:rsidR="00D34EF9" w:rsidRPr="00D34EF9" w:rsidRDefault="00D34EF9" w:rsidP="00D34EF9">
      <w:pPr>
        <w:ind w:left="708" w:hanging="708"/>
      </w:pPr>
      <w:r>
        <w:rPr>
          <w:b/>
        </w:rPr>
        <w:t>Testeur :</w:t>
      </w:r>
      <w:r>
        <w:t xml:space="preserve"> </w:t>
      </w:r>
      <w:proofErr w:type="spellStart"/>
      <w:r>
        <w:t>Delal</w:t>
      </w:r>
      <w:proofErr w:type="spellEnd"/>
    </w:p>
    <w:p w:rsidR="00250D04" w:rsidRPr="00250D04" w:rsidRDefault="00250D04" w:rsidP="00250D04">
      <w:pPr>
        <w:ind w:left="708" w:firstLine="708"/>
      </w:pPr>
    </w:p>
    <w:p w:rsidR="00C10347" w:rsidRPr="00250D04" w:rsidRDefault="00AF6880" w:rsidP="00250D04">
      <w:pPr>
        <w:ind w:left="708" w:firstLine="708"/>
        <w:rPr>
          <w:sz w:val="22"/>
        </w:rPr>
      </w:pPr>
      <w:r w:rsidRPr="00250D04">
        <w:rPr>
          <w:b/>
        </w:rPr>
        <w:t xml:space="preserve">Tâches à réaliser : </w:t>
      </w:r>
    </w:p>
    <w:p w:rsidR="00AF6880" w:rsidRDefault="00BF0ECA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65405</wp:posOffset>
                </wp:positionV>
                <wp:extent cx="0" cy="5544000"/>
                <wp:effectExtent l="12700" t="0" r="25400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A79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0C9C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5.15pt" to="13.9pt,4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" strokecolor="#00a796" strokeweight="3pt">
                <v:stroke joinstyle="miter"/>
              </v:line>
            </w:pict>
          </mc:Fallback>
        </mc:AlternateContent>
      </w:r>
      <w:r w:rsidR="00AF6880">
        <w:t>Réfléchir à l’interface utilisateur :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Doit être pratique et fonctionnel</w:t>
      </w:r>
    </w:p>
    <w:p w:rsidR="00AF6880" w:rsidRDefault="00AF6880" w:rsidP="00904647">
      <w:pPr>
        <w:pStyle w:val="Paragraphedeliste"/>
        <w:numPr>
          <w:ilvl w:val="1"/>
          <w:numId w:val="1"/>
        </w:numPr>
        <w:ind w:left="1418" w:firstLine="1134"/>
        <w:jc w:val="both"/>
      </w:pPr>
      <w:r>
        <w:t xml:space="preserve">One page ? </w:t>
      </w:r>
    </w:p>
    <w:p w:rsidR="00310756" w:rsidRDefault="0084515E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215900</wp:posOffset>
                </wp:positionV>
                <wp:extent cx="146050" cy="134620"/>
                <wp:effectExtent l="0" t="0" r="19050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4244F" id="Ellipse 4" o:spid="_x0000_s1026" style="position:absolute;margin-left:7.7pt;margin-top:17pt;width:11.5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" fillcolor="#00a796" strokecolor="#00a796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147320</wp:posOffset>
                </wp:positionV>
                <wp:extent cx="537845" cy="251460"/>
                <wp:effectExtent l="0" t="0" r="0" b="25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>
                            <w:pPr>
                              <w:rPr>
                                <w:color w:val="00A796"/>
                              </w:rPr>
                            </w:pPr>
                            <w:r w:rsidRPr="00BF0ECA">
                              <w:rPr>
                                <w:color w:val="00A796"/>
                              </w:rPr>
                              <w:t>10 %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15pt;margin-top:11.6pt;width:42.35pt;height:19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" fillcolor="white [3201]" stroked="f" strokeweight=".5pt">
                <v:textbox>
                  <w:txbxContent>
                    <w:p w:rsidR="00BF0ECA" w:rsidRPr="00BF0ECA" w:rsidRDefault="00BF0ECA">
                      <w:pPr>
                        <w:rPr>
                          <w:color w:val="00A796"/>
                        </w:rPr>
                      </w:pPr>
                      <w:r w:rsidRPr="00BF0ECA">
                        <w:rPr>
                          <w:color w:val="00A796"/>
                        </w:rPr>
                        <w:t>10 %</w:t>
                      </w:r>
                    </w:p>
                  </w:txbxContent>
                </v:textbox>
              </v:shape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555505" wp14:editId="04AB5785">
                <wp:simplePos x="0" y="0"/>
                <wp:positionH relativeFrom="column">
                  <wp:posOffset>200660</wp:posOffset>
                </wp:positionH>
                <wp:positionV relativeFrom="paragraph">
                  <wp:posOffset>1456055</wp:posOffset>
                </wp:positionV>
                <wp:extent cx="537845" cy="251460"/>
                <wp:effectExtent l="0" t="0" r="0" b="25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5</w:t>
                            </w:r>
                            <w:r w:rsidRPr="00BF0ECA">
                              <w:rPr>
                                <w:color w:val="00A796"/>
                              </w:rPr>
                              <w:t>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7" o:spid="_x0000_s1027" type="#_x0000_t202" style="position:absolute;left:0;text-align:left;margin-left:15.8pt;margin-top:114.65pt;width:42.35pt;height:19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" fillcolor="white [3201]" stroked="f" strokeweight=".5pt">
                <v:textbox>
                  <w:txbxContent>
                    <w:p w:rsidR="00BF0ECA" w:rsidRPr="00BF0ECA" w:rsidRDefault="00BF0ECA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5</w:t>
                      </w:r>
                      <w:r w:rsidRPr="00BF0ECA">
                        <w:rPr>
                          <w:color w:val="00A796"/>
                        </w:rPr>
                        <w:t>0 %</w:t>
                      </w:r>
                    </w:p>
                  </w:txbxContent>
                </v:textbox>
              </v:shape>
            </w:pict>
          </mc:Fallback>
        </mc:AlternateContent>
      </w: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7A0B6" wp14:editId="78DD4187">
                <wp:simplePos x="0" y="0"/>
                <wp:positionH relativeFrom="column">
                  <wp:posOffset>92710</wp:posOffset>
                </wp:positionH>
                <wp:positionV relativeFrom="paragraph">
                  <wp:posOffset>1514475</wp:posOffset>
                </wp:positionV>
                <wp:extent cx="146050" cy="134620"/>
                <wp:effectExtent l="0" t="0" r="19050" b="1778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8B6B5" id="Ellipse 6" o:spid="_x0000_s1026" style="position:absolute;margin-left:7.3pt;margin-top:119.25pt;width:11.5pt;height: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" fillcolor="#00a796" strokecolor="#00a796" strokeweight="1pt">
                <v:stroke joinstyle="miter"/>
              </v:oval>
            </w:pict>
          </mc:Fallback>
        </mc:AlternateContent>
      </w:r>
      <w:r w:rsidR="00AF6880">
        <w:t xml:space="preserve">Rendre des propositions d’interface visuels éventuels </w:t>
      </w:r>
    </w:p>
    <w:p w:rsidR="00AF6880" w:rsidRDefault="00AF6880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 xml:space="preserve">Class Saisie : 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r>
        <w:t>Comprends toutes les caractéristiques devant être saisie par les secrétaires et la scolarité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 xml:space="preserve">Favoriser les listes déroulantes pour éviter les erreurs </w:t>
      </w:r>
    </w:p>
    <w:p w:rsidR="00AF6880" w:rsidRDefault="00AF6880" w:rsidP="00AD151A">
      <w:pPr>
        <w:pStyle w:val="Paragraphedeliste"/>
        <w:numPr>
          <w:ilvl w:val="2"/>
          <w:numId w:val="1"/>
        </w:numPr>
        <w:ind w:firstLine="1134"/>
        <w:jc w:val="both"/>
      </w:pPr>
      <w:r>
        <w:t xml:space="preserve">Oblige à apprendre à les faire 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 xml:space="preserve">Préparer toutes les requêtes SQL </w:t>
      </w:r>
    </w:p>
    <w:p w:rsidR="00AF6880" w:rsidRDefault="00AF6880" w:rsidP="00AD151A">
      <w:pPr>
        <w:pStyle w:val="Paragraphedeliste"/>
        <w:numPr>
          <w:ilvl w:val="2"/>
          <w:numId w:val="1"/>
        </w:numPr>
        <w:ind w:firstLine="1134"/>
        <w:jc w:val="both"/>
      </w:pPr>
      <w:r>
        <w:t xml:space="preserve">INSERT INTO </w:t>
      </w:r>
    </w:p>
    <w:p w:rsidR="00AF6880" w:rsidRDefault="00AF6880" w:rsidP="00AD151A">
      <w:pPr>
        <w:pStyle w:val="Paragraphedeliste"/>
        <w:numPr>
          <w:ilvl w:val="2"/>
          <w:numId w:val="1"/>
        </w:numPr>
        <w:ind w:firstLine="1134"/>
        <w:jc w:val="both"/>
      </w:pPr>
      <w:r>
        <w:t xml:space="preserve">UPDATE si la filière avait déjà été rempli 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r>
        <w:t>Un bouton sauvegarder permettant d’envoyer les requêtes à la BD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Obliger certains champs avant la sauvegarde</w:t>
      </w:r>
    </w:p>
    <w:p w:rsidR="00AF6880" w:rsidRDefault="00AF6880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r>
        <w:t xml:space="preserve">Si une filière a déjà été rempli que tous les champs se remplissent avec les valeurs qui sont contenus dans la base. </w:t>
      </w:r>
    </w:p>
    <w:p w:rsidR="00310756" w:rsidRDefault="00904647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 xml:space="preserve">Class </w:t>
      </w:r>
      <w:proofErr w:type="spellStart"/>
      <w:r>
        <w:t>GestionRqt</w:t>
      </w:r>
      <w:proofErr w:type="spellEnd"/>
      <w:r>
        <w:t xml:space="preserve"> : </w:t>
      </w:r>
    </w:p>
    <w:p w:rsidR="00904647" w:rsidRDefault="00904647" w:rsidP="00904647">
      <w:pPr>
        <w:pStyle w:val="Paragraphedeliste"/>
        <w:numPr>
          <w:ilvl w:val="0"/>
          <w:numId w:val="5"/>
        </w:numPr>
        <w:ind w:left="2835" w:hanging="283"/>
        <w:jc w:val="both"/>
      </w:pPr>
      <w:r>
        <w:t xml:space="preserve">Mettre les méthodes de </w:t>
      </w:r>
      <w:proofErr w:type="spellStart"/>
      <w:r>
        <w:t>rqt</w:t>
      </w:r>
      <w:proofErr w:type="spellEnd"/>
      <w:r>
        <w:t xml:space="preserve"> à la bd dans cette class</w:t>
      </w:r>
    </w:p>
    <w:p w:rsidR="00904647" w:rsidRDefault="00904647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 xml:space="preserve">Interface </w:t>
      </w:r>
      <w:proofErr w:type="spellStart"/>
      <w:r>
        <w:t>requeteSaisieInterface</w:t>
      </w:r>
      <w:proofErr w:type="spellEnd"/>
      <w:r>
        <w:t> :</w:t>
      </w:r>
    </w:p>
    <w:p w:rsidR="00904647" w:rsidRDefault="00904647" w:rsidP="00904647">
      <w:pPr>
        <w:pStyle w:val="Paragraphedeliste"/>
        <w:numPr>
          <w:ilvl w:val="1"/>
          <w:numId w:val="1"/>
        </w:numPr>
        <w:ind w:left="2835" w:hanging="283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555505" wp14:editId="04AB5785">
                <wp:simplePos x="0" y="0"/>
                <wp:positionH relativeFrom="column">
                  <wp:posOffset>200660</wp:posOffset>
                </wp:positionH>
                <wp:positionV relativeFrom="paragraph">
                  <wp:posOffset>142037</wp:posOffset>
                </wp:positionV>
                <wp:extent cx="537845" cy="251460"/>
                <wp:effectExtent l="0" t="0" r="0" b="2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ECA" w:rsidRPr="00BF0ECA" w:rsidRDefault="00BF0ECA" w:rsidP="00BF0ECA">
                            <w:pPr>
                              <w:rPr>
                                <w:color w:val="00A796"/>
                              </w:rPr>
                            </w:pPr>
                            <w:r>
                              <w:rPr>
                                <w:color w:val="00A796"/>
                              </w:rPr>
                              <w:t>65</w:t>
                            </w:r>
                            <w:r w:rsidRPr="00BF0ECA">
                              <w:rPr>
                                <w:color w:val="00A796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5505" id="Zone de texte 9" o:spid="_x0000_s1028" type="#_x0000_t202" style="position:absolute;left:0;text-align:left;margin-left:15.8pt;margin-top:11.2pt;width:42.35pt;height:19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" fillcolor="white [3201]" stroked="f" strokeweight=".5pt">
                <v:textbox>
                  <w:txbxContent>
                    <w:p w:rsidR="00BF0ECA" w:rsidRPr="00BF0ECA" w:rsidRDefault="00BF0ECA" w:rsidP="00BF0ECA">
                      <w:pPr>
                        <w:rPr>
                          <w:color w:val="00A796"/>
                        </w:rPr>
                      </w:pPr>
                      <w:r>
                        <w:rPr>
                          <w:color w:val="00A796"/>
                        </w:rPr>
                        <w:t>65</w:t>
                      </w:r>
                      <w:r w:rsidRPr="00BF0ECA">
                        <w:rPr>
                          <w:color w:val="00A796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>
        <w:t>Interface entre les requêtes et la classe Saisie</w:t>
      </w:r>
    </w:p>
    <w:p w:rsidR="00904647" w:rsidRDefault="00904647" w:rsidP="00AD151A">
      <w:pPr>
        <w:pStyle w:val="Paragraphedeliste"/>
        <w:numPr>
          <w:ilvl w:val="0"/>
          <w:numId w:val="1"/>
        </w:numPr>
        <w:ind w:firstLine="1134"/>
        <w:jc w:val="both"/>
      </w:pPr>
      <w:r w:rsidRPr="00BF0E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7A0B6" wp14:editId="78DD4187">
                <wp:simplePos x="0" y="0"/>
                <wp:positionH relativeFrom="column">
                  <wp:posOffset>92710</wp:posOffset>
                </wp:positionH>
                <wp:positionV relativeFrom="paragraph">
                  <wp:posOffset>24562</wp:posOffset>
                </wp:positionV>
                <wp:extent cx="146050" cy="134620"/>
                <wp:effectExtent l="0" t="0" r="19050" b="1778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4620"/>
                        </a:xfrm>
                        <a:prstGeom prst="ellipse">
                          <a:avLst/>
                        </a:prstGeom>
                        <a:solidFill>
                          <a:srgbClr val="00A796"/>
                        </a:solidFill>
                        <a:ln>
                          <a:solidFill>
                            <a:srgbClr val="00A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B7517" id="Ellipse 8" o:spid="_x0000_s1026" style="position:absolute;margin-left:7.3pt;margin-top:1.95pt;width:11.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" fillcolor="#00a796" strokecolor="#00a796" strokeweight="1pt">
                <v:stroke joinstyle="miter"/>
              </v:oval>
            </w:pict>
          </mc:Fallback>
        </mc:AlternateContent>
      </w:r>
      <w:r>
        <w:t>Documentation</w:t>
      </w:r>
    </w:p>
    <w:p w:rsidR="00390EC8" w:rsidRDefault="00390EC8" w:rsidP="00AD151A">
      <w:pPr>
        <w:pStyle w:val="Paragraphedeliste"/>
        <w:numPr>
          <w:ilvl w:val="0"/>
          <w:numId w:val="1"/>
        </w:numPr>
        <w:ind w:firstLine="1134"/>
        <w:jc w:val="both"/>
      </w:pPr>
      <w:r>
        <w:t xml:space="preserve">Tests : 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 xml:space="preserve">Champs vide si la filière n’a jamais été saisie 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 xml:space="preserve">Champs rempli avec la base si on modifie une filière 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La base de donnée s’implémente bien</w:t>
      </w:r>
    </w:p>
    <w:p w:rsidR="00390EC8" w:rsidRDefault="00390EC8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La base de donnée se met bien à jour</w:t>
      </w:r>
    </w:p>
    <w:p w:rsidR="00BF0ECA" w:rsidRDefault="00390EC8" w:rsidP="00AD151A">
      <w:pPr>
        <w:pStyle w:val="Paragraphedeliste"/>
        <w:numPr>
          <w:ilvl w:val="1"/>
          <w:numId w:val="1"/>
        </w:numPr>
        <w:ind w:left="2835" w:hanging="261"/>
        <w:jc w:val="both"/>
      </w:pPr>
      <w:r>
        <w:t>Ne pas remplir des caractéristiques important ne permets pas de sauvegarder</w:t>
      </w:r>
    </w:p>
    <w:p w:rsidR="00390EC8" w:rsidRDefault="00BF0ECA" w:rsidP="00AD151A">
      <w:pPr>
        <w:pStyle w:val="Paragraphedeliste"/>
        <w:numPr>
          <w:ilvl w:val="1"/>
          <w:numId w:val="1"/>
        </w:numPr>
        <w:ind w:firstLine="1134"/>
        <w:jc w:val="both"/>
      </w:pPr>
      <w:r>
        <w:t>Chaque entrée fonctionne</w:t>
      </w:r>
      <w:r w:rsidR="00390EC8">
        <w:t xml:space="preserve">  </w:t>
      </w:r>
      <w:bookmarkStart w:id="0" w:name="_GoBack"/>
      <w:bookmarkEnd w:id="0"/>
    </w:p>
    <w:p w:rsidR="00BF0ECA" w:rsidRDefault="00BF0ECA" w:rsidP="00AD151A">
      <w:pPr>
        <w:ind w:firstLine="1134"/>
        <w:jc w:val="both"/>
      </w:pPr>
    </w:p>
    <w:p w:rsidR="00BF0ECA" w:rsidRPr="00BF0ECA" w:rsidRDefault="00BF0ECA" w:rsidP="00BF0ECA">
      <w:pPr>
        <w:rPr>
          <w:b/>
        </w:rPr>
      </w:pPr>
      <w:r w:rsidRPr="00BF0ECA">
        <w:rPr>
          <w:b/>
        </w:rPr>
        <w:t xml:space="preserve">Avancement :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10 % : </w:t>
      </w:r>
      <w:r w:rsidR="0023127D">
        <w:t>Réfléchir</w:t>
      </w:r>
      <w:r w:rsidR="00D34EF9">
        <w:t xml:space="preserve"> à l’i</w:t>
      </w:r>
      <w:r>
        <w:t>nterface utilisateur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50% : 3 premières tâches de class saisie sont finis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 xml:space="preserve">65% : Documentation finis </w:t>
      </w:r>
    </w:p>
    <w:p w:rsidR="00BF0ECA" w:rsidRDefault="00BF0ECA" w:rsidP="00BF0ECA">
      <w:pPr>
        <w:pStyle w:val="Paragraphedeliste"/>
        <w:numPr>
          <w:ilvl w:val="0"/>
          <w:numId w:val="2"/>
        </w:numPr>
      </w:pPr>
      <w:r>
        <w:t>80% : Les tests de fonctionnalité globale passent</w:t>
      </w:r>
    </w:p>
    <w:p w:rsidR="00BF0ECA" w:rsidRDefault="00BF0ECA" w:rsidP="00BF0ECA">
      <w:pPr>
        <w:ind w:left="360"/>
      </w:pPr>
    </w:p>
    <w:sectPr w:rsidR="00BF0ECA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6F7" w:rsidRDefault="001D26F7" w:rsidP="00C10347">
      <w:r>
        <w:separator/>
      </w:r>
    </w:p>
  </w:endnote>
  <w:endnote w:type="continuationSeparator" w:id="0">
    <w:p w:rsidR="001D26F7" w:rsidRDefault="001D26F7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6F7" w:rsidRDefault="001D26F7" w:rsidP="00C10347">
      <w:r>
        <w:separator/>
      </w:r>
    </w:p>
  </w:footnote>
  <w:footnote w:type="continuationSeparator" w:id="0">
    <w:p w:rsidR="001D26F7" w:rsidRDefault="001D26F7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C10347" w:rsidP="00C10347">
    <w:pPr>
      <w:pStyle w:val="En-tte"/>
      <w:jc w:val="center"/>
      <w:rPr>
        <w:sz w:val="28"/>
      </w:rPr>
    </w:pPr>
    <w:r w:rsidRPr="00C10347">
      <w:rPr>
        <w:sz w:val="28"/>
      </w:rPr>
      <w:t>Sprint 2</w:t>
    </w:r>
    <w:r w:rsidR="00497F24">
      <w:rPr>
        <w:sz w:val="28"/>
      </w:rPr>
      <w:t xml:space="preserve"> - Tâches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4CB"/>
    <w:multiLevelType w:val="multilevel"/>
    <w:tmpl w:val="2F30B8D8"/>
    <w:lvl w:ilvl="0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1" w15:restartNumberingAfterBreak="0">
    <w:nsid w:val="199801B9"/>
    <w:multiLevelType w:val="hybridMultilevel"/>
    <w:tmpl w:val="87321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28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45FB0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7F6"/>
    <w:multiLevelType w:val="hybridMultilevel"/>
    <w:tmpl w:val="27A68F98"/>
    <w:lvl w:ilvl="0" w:tplc="C3B45FB0">
      <w:start w:val="1"/>
      <w:numFmt w:val="bullet"/>
      <w:lvlText w:val="o"/>
      <w:lvlJc w:val="left"/>
      <w:pPr>
        <w:ind w:left="3192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2B46553E"/>
    <w:multiLevelType w:val="multilevel"/>
    <w:tmpl w:val="87321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35C7B"/>
    <w:multiLevelType w:val="hybridMultilevel"/>
    <w:tmpl w:val="2F30B8D8"/>
    <w:lvl w:ilvl="0" w:tplc="C3B45FB0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F9"/>
    <w:rsid w:val="00002AAE"/>
    <w:rsid w:val="000637DB"/>
    <w:rsid w:val="001D26F7"/>
    <w:rsid w:val="0023127D"/>
    <w:rsid w:val="00250D04"/>
    <w:rsid w:val="002F4C03"/>
    <w:rsid w:val="00310756"/>
    <w:rsid w:val="00340281"/>
    <w:rsid w:val="00374D3D"/>
    <w:rsid w:val="00390EC8"/>
    <w:rsid w:val="00463D1C"/>
    <w:rsid w:val="00480577"/>
    <w:rsid w:val="00497F24"/>
    <w:rsid w:val="00772FF1"/>
    <w:rsid w:val="0084515E"/>
    <w:rsid w:val="008877AB"/>
    <w:rsid w:val="00904647"/>
    <w:rsid w:val="00AD151A"/>
    <w:rsid w:val="00AF6880"/>
    <w:rsid w:val="00BF0ECA"/>
    <w:rsid w:val="00C10347"/>
    <w:rsid w:val="00D34EF9"/>
    <w:rsid w:val="00D36528"/>
    <w:rsid w:val="00D411C0"/>
    <w:rsid w:val="00E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E4072"/>
  <w15:chartTrackingRefBased/>
  <w15:docId w15:val="{094ABEED-25A4-C246-9F82-38BD82C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Library/Group%20Containers/UBF8T346G9.Office/User%20Content.localized/Templates.localized/Sprint%202%20-%20Ta&#770;ch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 2 - Tâches.dotx</Template>
  <TotalTime>13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3</cp:revision>
  <dcterms:created xsi:type="dcterms:W3CDTF">2018-10-26T19:42:00Z</dcterms:created>
  <dcterms:modified xsi:type="dcterms:W3CDTF">2018-10-28T13:43:00Z</dcterms:modified>
</cp:coreProperties>
</file>